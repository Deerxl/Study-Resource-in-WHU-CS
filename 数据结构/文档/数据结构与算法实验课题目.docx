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line="360" w:lineRule="auto"/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数据结构与算法实验课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数据结构实验课需要完成如下六个实验题，并撰写实验报告，实验报告需按格式要求整理，并装订成册，最终提交电子版和纸质版，电子版包含实验报告和各实验代码，实验代码需提交完整的工程文件，编译环境使用VS2013以上编译</w:t>
      </w:r>
      <w:bookmarkStart w:id="0" w:name="_GoBack"/>
      <w:bookmarkEnd w:id="0"/>
      <w:r>
        <w:rPr>
          <w:rFonts w:hint="eastAsia"/>
          <w:sz w:val="24"/>
          <w:szCs w:val="32"/>
          <w:lang w:val="en-US" w:eastAsia="zh-CN"/>
        </w:rPr>
        <w:t>器，单个实验代码命名规则如下“学号+姓名+作业序号”，然后将所有文件（实验报告和各实验代码）压缩为一个文件（规则为“学号+姓名”），提交给课代表。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线性表：现有两个数组A=[12, 1, 23, 35, 21, 60]，B=[90, 60, 10, 15, 25, 56]，根据数组A和B建立两个非递减有序单向链表，然后合并成一个非递减链表。题目中数组A和B仅供参考，实验中需自行生成，验证不同数据输入情况下结果是否正确。</w:t>
      </w:r>
    </w:p>
    <w:p>
      <w:pPr>
        <w:numPr>
          <w:ilvl w:val="0"/>
          <w:numId w:val="1"/>
        </w:numPr>
        <w:spacing w:line="360" w:lineRule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堆栈：输入一个字符串，判断字符串中左右括号是否匹配。</w:t>
      </w:r>
    </w:p>
    <w:p>
      <w:pPr>
        <w:numPr>
          <w:ilvl w:val="0"/>
          <w:numId w:val="1"/>
        </w:numPr>
        <w:spacing w:line="360" w:lineRule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迷宫问题可以用栈方法、队列方法、图搜索方法和递归回溯等方法求解，请选择其中任意两种方法实现。（可使用C++标准库）</w:t>
      </w:r>
    </w:p>
    <w:p>
      <w:pPr>
        <w:numPr>
          <w:ilvl w:val="0"/>
          <w:numId w:val="1"/>
        </w:numPr>
        <w:spacing w:line="360" w:lineRule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给定一个序列如（12, 1, 23, 35, 21, 60，90, 60, 10, 15, 25, 56），题目中序列的数据仅供参考，实验中数据可以自行生成，根据数据构造出哈夫曼树，并输出哈夫曼编码。</w:t>
      </w:r>
    </w:p>
    <w:p>
      <w:pPr>
        <w:numPr>
          <w:ilvl w:val="0"/>
          <w:numId w:val="1"/>
        </w:numPr>
        <w:spacing w:line="360" w:lineRule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已知一颗二叉树采用二叉链表存储，对该二叉树实现先序遍历的递归算法和非递归算法。二叉树的数据自行生成。</w:t>
      </w:r>
    </w:p>
    <w:p>
      <w:pPr>
        <w:numPr>
          <w:ilvl w:val="0"/>
          <w:numId w:val="1"/>
        </w:numPr>
        <w:spacing w:line="360" w:lineRule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排序算法：随机生成待排序数据，待排序数据个数分为100，1万，10万，100万，至少采用三种不同类型排序算法（建议希尔排序，快速排序，折半插入排序，二路归并排序，时间复杂度为nlog</w:t>
      </w:r>
      <w:r>
        <w:rPr>
          <w:rFonts w:hint="eastAsia"/>
          <w:sz w:val="24"/>
          <w:szCs w:val="32"/>
          <w:vertAlign w:val="subscript"/>
          <w:lang w:val="en-US" w:eastAsia="zh-CN"/>
        </w:rPr>
        <w:t>2</w:t>
      </w:r>
      <w:r>
        <w:rPr>
          <w:rFonts w:hint="eastAsia"/>
          <w:sz w:val="24"/>
          <w:szCs w:val="32"/>
          <w:lang w:val="en-US" w:eastAsia="zh-CN"/>
        </w:rPr>
        <w:t>n的算法至少一种），待排序数据个数为100的情况下，将排序结果输出，验证算法正确性，待排序数据个数为1万，10万，100万时，不输出排序结果，输出排序时间，实际比较不同算法的排序性能。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18539A"/>
    <w:multiLevelType w:val="singleLevel"/>
    <w:tmpl w:val="801853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B6330A"/>
    <w:rsid w:val="060F47CE"/>
    <w:rsid w:val="06BB294D"/>
    <w:rsid w:val="18874343"/>
    <w:rsid w:val="1B826537"/>
    <w:rsid w:val="2A9E36D7"/>
    <w:rsid w:val="2B9E32D0"/>
    <w:rsid w:val="3AAF2EA7"/>
    <w:rsid w:val="43B077C1"/>
    <w:rsid w:val="4449554D"/>
    <w:rsid w:val="47397348"/>
    <w:rsid w:val="478054F7"/>
    <w:rsid w:val="4DD36147"/>
    <w:rsid w:val="572A2BEB"/>
    <w:rsid w:val="5E2C65DC"/>
    <w:rsid w:val="614062D2"/>
    <w:rsid w:val="62B6330A"/>
    <w:rsid w:val="6D535020"/>
    <w:rsid w:val="71A86D90"/>
    <w:rsid w:val="7235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c.w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2018-12-04T01:33:00Z</dcterms:created>
  <dc:creator>汪鼎文</dc:creator>
  <cp:lastModifiedBy>汪鼎文</cp:lastModifiedBy>
  <dcterms:modified xsi:type="dcterms:W3CDTF">2018-12-11T00:53:29Z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